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11716A" w:rsidP="00FC41B4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11716A" w:rsidRDefault="00FC41B4" w:rsidP="00FC41B4">
      <w:pPr>
        <w:pStyle w:val="TitleCover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8A436C" wp14:editId="0C494FE4">
            <wp:simplePos x="0" y="0"/>
            <wp:positionH relativeFrom="column">
              <wp:posOffset>608330</wp:posOffset>
            </wp:positionH>
            <wp:positionV relativeFrom="paragraph">
              <wp:posOffset>-549487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40A" w:rsidRDefault="0011716A">
      <w:pPr>
        <w:pStyle w:val="TitleCover"/>
      </w:pPr>
      <w:r>
        <w:t>french Solitaire</w:t>
      </w:r>
    </w:p>
    <w:p w:rsidR="001B540A" w:rsidRDefault="0011716A">
      <w:pPr>
        <w:pStyle w:val="SubtitleCover"/>
      </w:pPr>
      <w:r>
        <w:t>artificial intelligence</w:t>
      </w:r>
    </w:p>
    <w:p w:rsidR="0011716A" w:rsidRDefault="0011716A" w:rsidP="009213D9"/>
    <w:p w:rsidR="0011716A" w:rsidRDefault="0011716A" w:rsidP="009213D9"/>
    <w:p w:rsidR="00BF752C" w:rsidRDefault="00BF752C" w:rsidP="009213D9">
      <w:pPr>
        <w:sectPr w:rsidR="00BF75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11716A" w:rsidRPr="004D478C" w:rsidRDefault="0011716A" w:rsidP="0011716A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Default="0011716A" w:rsidP="005235EB">
            <w:pPr>
              <w:pStyle w:val="Columnheadings"/>
            </w:pPr>
          </w:p>
        </w:tc>
        <w:tc>
          <w:tcPr>
            <w:tcW w:w="3150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11716A" w:rsidRPr="0011716A" w:rsidRDefault="0011716A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11716A" w:rsidRPr="00A549AF" w:rsidRDefault="00A549AF" w:rsidP="00A549AF">
            <w:pPr>
              <w:pStyle w:val="Percentage"/>
              <w:tabs>
                <w:tab w:val="center" w:pos="1467"/>
                <w:tab w:val="left" w:pos="1995"/>
              </w:tabs>
              <w:jc w:val="left"/>
              <w:rPr>
                <w:sz w:val="20"/>
              </w:rPr>
            </w:pPr>
            <w:r w:rsidRPr="00A549AF">
              <w:rPr>
                <w:sz w:val="20"/>
              </w:rPr>
              <w:tab/>
              <w:t xml:space="preserve">0.016226 </w:t>
            </w:r>
            <w:r w:rsidR="00374CD4">
              <w:rPr>
                <w:sz w:val="20"/>
              </w:rPr>
              <w:t>segundos</w:t>
            </w:r>
          </w:p>
        </w:tc>
        <w:tc>
          <w:tcPr>
            <w:tcW w:w="2349" w:type="dxa"/>
          </w:tcPr>
          <w:p w:rsidR="0011716A" w:rsidRPr="00A549AF" w:rsidRDefault="00A549AF" w:rsidP="00A549AF">
            <w:pPr>
              <w:jc w:val="center"/>
              <w:rPr>
                <w:sz w:val="20"/>
              </w:rPr>
            </w:pPr>
            <w:r w:rsidRPr="00A549AF">
              <w:rPr>
                <w:sz w:val="20"/>
              </w:rPr>
              <w:t xml:space="preserve">0.010108 </w:t>
            </w:r>
            <w:r w:rsidR="00374CD4">
              <w:rPr>
                <w:sz w:val="20"/>
              </w:rPr>
              <w:t>segundos</w:t>
            </w:r>
          </w:p>
        </w:tc>
        <w:tc>
          <w:tcPr>
            <w:tcW w:w="2349" w:type="dxa"/>
          </w:tcPr>
          <w:p w:rsidR="0011716A" w:rsidRPr="00A549AF" w:rsidRDefault="00A549AF" w:rsidP="005235EB">
            <w:pPr>
              <w:pStyle w:val="Percentage"/>
              <w:rPr>
                <w:sz w:val="20"/>
              </w:rPr>
            </w:pPr>
            <w:r w:rsidRPr="00A549AF">
              <w:rPr>
                <w:sz w:val="20"/>
              </w:rPr>
              <w:t xml:space="preserve">0.006804 </w:t>
            </w:r>
            <w:r w:rsidR="00374CD4">
              <w:rPr>
                <w:sz w:val="20"/>
              </w:rPr>
              <w:t>segundos</w:t>
            </w:r>
          </w:p>
        </w:tc>
      </w:tr>
      <w:tr w:rsidR="0011716A" w:rsidTr="0011716A">
        <w:trPr>
          <w:cantSplit/>
          <w:trHeight w:val="700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30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93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42</w:t>
            </w:r>
          </w:p>
        </w:tc>
      </w:tr>
      <w:tr w:rsidR="0011716A" w:rsidTr="0011716A">
        <w:trPr>
          <w:cantSplit/>
          <w:trHeight w:val="539"/>
          <w:jc w:val="center"/>
        </w:trPr>
        <w:tc>
          <w:tcPr>
            <w:tcW w:w="2814" w:type="dxa"/>
          </w:tcPr>
          <w:p w:rsidR="0011716A" w:rsidRPr="0011716A" w:rsidRDefault="0011716A" w:rsidP="0011716A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11716A" w:rsidRDefault="008C3868" w:rsidP="005235EB">
            <w:pPr>
              <w:pStyle w:val="Percentage"/>
            </w:pPr>
            <w:r>
              <w:t>38</w:t>
            </w:r>
          </w:p>
        </w:tc>
        <w:tc>
          <w:tcPr>
            <w:tcW w:w="2349" w:type="dxa"/>
          </w:tcPr>
          <w:p w:rsidR="0011716A" w:rsidRDefault="005B0706" w:rsidP="005235EB">
            <w:pPr>
              <w:pStyle w:val="Percentage"/>
            </w:pPr>
            <w:r>
              <w:t>101</w:t>
            </w:r>
          </w:p>
        </w:tc>
        <w:tc>
          <w:tcPr>
            <w:tcW w:w="2349" w:type="dxa"/>
          </w:tcPr>
          <w:p w:rsidR="0011716A" w:rsidRDefault="002E638F" w:rsidP="005235EB">
            <w:pPr>
              <w:pStyle w:val="Percentage"/>
            </w:pPr>
            <w:r>
              <w:t>52</w:t>
            </w:r>
          </w:p>
        </w:tc>
      </w:tr>
    </w:tbl>
    <w:p w:rsidR="0011716A" w:rsidRDefault="00BF752C" w:rsidP="0011716A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="0011716A" w:rsidRPr="00BF752C">
        <w:rPr>
          <w:b/>
          <w:i w:val="0"/>
        </w:rPr>
        <w:t>Tab</w:t>
      </w:r>
      <w:r>
        <w:rPr>
          <w:b/>
          <w:i w:val="0"/>
        </w:rPr>
        <w:t>ela</w:t>
      </w:r>
      <w:r w:rsidR="0011716A" w:rsidRPr="00BF752C">
        <w:rPr>
          <w:b/>
          <w:i w:val="0"/>
        </w:rPr>
        <w:t xml:space="preserve"> 1</w:t>
      </w:r>
      <w:r w:rsidR="0011716A" w:rsidRPr="00BF752C">
        <w:rPr>
          <w:i w:val="0"/>
        </w:rPr>
        <w:t>: Tabuleiro 5x5 (linhas x colunas).</w:t>
      </w:r>
    </w:p>
    <w:p w:rsidR="007A4C50" w:rsidRDefault="007A4C50" w:rsidP="007A4C50">
      <w:pPr>
        <w:sectPr w:rsidR="007A4C50" w:rsidSect="007A4C50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Pr="00374CD4" w:rsidRDefault="00374CD4" w:rsidP="00374CD4">
            <w:pPr>
              <w:pStyle w:val="Percentage"/>
            </w:pPr>
            <w:r>
              <w:t>1.108621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0.010915 segundos</w:t>
            </w:r>
          </w:p>
        </w:tc>
        <w:tc>
          <w:tcPr>
            <w:tcW w:w="2349" w:type="dxa"/>
          </w:tcPr>
          <w:p w:rsidR="007A4C50" w:rsidRPr="00374CD4" w:rsidRDefault="00374CD4" w:rsidP="00374CD4">
            <w:pPr>
              <w:pStyle w:val="Percentage"/>
              <w:tabs>
                <w:tab w:val="center" w:pos="1066"/>
                <w:tab w:val="right" w:pos="2133"/>
              </w:tabs>
              <w:jc w:val="left"/>
              <w:rPr>
                <w:sz w:val="20"/>
              </w:rPr>
            </w:pPr>
            <w:r w:rsidRPr="00374CD4">
              <w:rPr>
                <w:sz w:val="20"/>
              </w:rPr>
              <w:tab/>
              <w:t xml:space="preserve">0.021279 </w:t>
            </w:r>
            <w:r>
              <w:rPr>
                <w:sz w:val="20"/>
              </w:rPr>
              <w:t>segundos</w:t>
            </w:r>
            <w:r w:rsidRPr="00374CD4">
              <w:rPr>
                <w:sz w:val="20"/>
              </w:rPr>
              <w:tab/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893D3D" w:rsidP="005235EB">
            <w:pPr>
              <w:pStyle w:val="Percentage"/>
            </w:pPr>
            <w:r>
              <w:t>60</w:t>
            </w:r>
            <w:r w:rsidR="00B05368">
              <w:t>76</w:t>
            </w:r>
          </w:p>
        </w:tc>
        <w:tc>
          <w:tcPr>
            <w:tcW w:w="2349" w:type="dxa"/>
          </w:tcPr>
          <w:p w:rsidR="007A4C50" w:rsidRDefault="005B0706" w:rsidP="005235EB">
            <w:pPr>
              <w:pStyle w:val="Percentage"/>
            </w:pPr>
            <w:r>
              <w:t>72</w:t>
            </w:r>
          </w:p>
        </w:tc>
        <w:tc>
          <w:tcPr>
            <w:tcW w:w="2349" w:type="dxa"/>
          </w:tcPr>
          <w:p w:rsidR="007A4C50" w:rsidRDefault="009E263D" w:rsidP="005235EB">
            <w:pPr>
              <w:pStyle w:val="Percentage"/>
            </w:pPr>
            <w:r>
              <w:t>136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B05368" w:rsidP="005235EB">
            <w:pPr>
              <w:pStyle w:val="Percentage"/>
            </w:pPr>
            <w:r>
              <w:t>6094</w:t>
            </w:r>
          </w:p>
        </w:tc>
        <w:tc>
          <w:tcPr>
            <w:tcW w:w="2349" w:type="dxa"/>
          </w:tcPr>
          <w:p w:rsidR="007A4C50" w:rsidRDefault="005B0706" w:rsidP="005235EB">
            <w:pPr>
              <w:pStyle w:val="Percentage"/>
            </w:pPr>
            <w:r>
              <w:t>117</w:t>
            </w:r>
          </w:p>
        </w:tc>
        <w:tc>
          <w:tcPr>
            <w:tcW w:w="2349" w:type="dxa"/>
          </w:tcPr>
          <w:p w:rsidR="007A4C50" w:rsidRDefault="009E263D" w:rsidP="005235EB">
            <w:pPr>
              <w:pStyle w:val="Percentage"/>
            </w:pPr>
            <w:r>
              <w:t>229</w:t>
            </w:r>
          </w:p>
        </w:tc>
      </w:tr>
    </w:tbl>
    <w:p w:rsidR="007A4C50" w:rsidRDefault="007A4C50" w:rsidP="007A4C50">
      <w:pPr>
        <w:pStyle w:val="Legenda"/>
        <w:rPr>
          <w:i w:val="0"/>
        </w:rPr>
      </w:pPr>
      <w:r w:rsidRPr="00BF752C">
        <w:rPr>
          <w:b/>
          <w:i w:val="0"/>
          <w:sz w:val="16"/>
        </w:rPr>
        <w:br/>
      </w:r>
      <w:r w:rsidRPr="00BF752C">
        <w:rPr>
          <w:b/>
          <w:i w:val="0"/>
        </w:rPr>
        <w:t>Tab</w:t>
      </w:r>
      <w:r>
        <w:rPr>
          <w:b/>
          <w:i w:val="0"/>
        </w:rPr>
        <w:t>ela</w:t>
      </w:r>
      <w:r w:rsidRPr="00BF752C">
        <w:rPr>
          <w:b/>
          <w:i w:val="0"/>
        </w:rPr>
        <w:t xml:space="preserve"> </w:t>
      </w:r>
      <w:r w:rsidR="00380D72">
        <w:rPr>
          <w:b/>
          <w:i w:val="0"/>
        </w:rPr>
        <w:t>2</w:t>
      </w:r>
      <w:r w:rsidRPr="00BF752C">
        <w:rPr>
          <w:i w:val="0"/>
        </w:rPr>
        <w:t xml:space="preserve">: Tabuleiro </w:t>
      </w:r>
      <w:r>
        <w:rPr>
          <w:i w:val="0"/>
        </w:rPr>
        <w:t>4</w:t>
      </w:r>
      <w:r w:rsidRPr="00BF752C">
        <w:rPr>
          <w:i w:val="0"/>
        </w:rPr>
        <w:t>x</w:t>
      </w:r>
      <w:r>
        <w:rPr>
          <w:i w:val="0"/>
        </w:rPr>
        <w:t>4</w:t>
      </w:r>
      <w:r w:rsidRPr="00BF752C">
        <w:rPr>
          <w:i w:val="0"/>
        </w:rPr>
        <w:t xml:space="preserve"> (linhas x colunas).</w:t>
      </w:r>
    </w:p>
    <w:p w:rsidR="000E3F74" w:rsidRPr="000E3F74" w:rsidRDefault="000E3F74" w:rsidP="000E3F74">
      <w:pPr>
        <w:pStyle w:val="Corpodetexto"/>
        <w:ind w:firstLine="0"/>
        <w:rPr>
          <w:sz w:val="2"/>
        </w:rPr>
        <w:sectPr w:rsidR="000E3F74" w:rsidRPr="000E3F74" w:rsidSect="007A4C50"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374CD4" w:rsidP="005235EB">
            <w:pPr>
              <w:pStyle w:val="Percentage"/>
            </w:pPr>
            <w:r>
              <w:t>0.590397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0.121020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0.161706 segundos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F14831" w:rsidP="005235EB">
            <w:pPr>
              <w:pStyle w:val="Percentage"/>
            </w:pPr>
            <w:r>
              <w:t>53946</w:t>
            </w:r>
          </w:p>
        </w:tc>
        <w:tc>
          <w:tcPr>
            <w:tcW w:w="2349" w:type="dxa"/>
          </w:tcPr>
          <w:p w:rsidR="007A4C50" w:rsidRDefault="00305631" w:rsidP="005235EB">
            <w:pPr>
              <w:pStyle w:val="Percentage"/>
            </w:pPr>
            <w:r>
              <w:t>757</w:t>
            </w:r>
          </w:p>
        </w:tc>
        <w:tc>
          <w:tcPr>
            <w:tcW w:w="2349" w:type="dxa"/>
          </w:tcPr>
          <w:p w:rsidR="007A4C50" w:rsidRDefault="0055701F" w:rsidP="005235EB">
            <w:pPr>
              <w:pStyle w:val="Percentage"/>
            </w:pPr>
            <w:r>
              <w:t>757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F14831" w:rsidP="005235EB">
            <w:pPr>
              <w:pStyle w:val="Percentage"/>
            </w:pPr>
            <w:r>
              <w:t>53974</w:t>
            </w:r>
          </w:p>
        </w:tc>
        <w:tc>
          <w:tcPr>
            <w:tcW w:w="2349" w:type="dxa"/>
          </w:tcPr>
          <w:p w:rsidR="007A4C50" w:rsidRDefault="00305631" w:rsidP="005235EB">
            <w:pPr>
              <w:pStyle w:val="Percentage"/>
            </w:pPr>
            <w:r>
              <w:t>1715</w:t>
            </w:r>
          </w:p>
        </w:tc>
        <w:tc>
          <w:tcPr>
            <w:tcW w:w="2349" w:type="dxa"/>
          </w:tcPr>
          <w:p w:rsidR="007A4C50" w:rsidRDefault="0055701F" w:rsidP="005235EB">
            <w:pPr>
              <w:pStyle w:val="Percentage"/>
            </w:pPr>
            <w:r>
              <w:t>1709</w:t>
            </w:r>
          </w:p>
        </w:tc>
      </w:tr>
    </w:tbl>
    <w:p w:rsidR="007A4C50" w:rsidRPr="00B008F0" w:rsidRDefault="004F5F9E" w:rsidP="00B008F0">
      <w:pPr>
        <w:pStyle w:val="Legenda"/>
        <w:rPr>
          <w:i w:val="0"/>
        </w:rPr>
        <w:sectPr w:rsidR="007A4C50" w:rsidRPr="00B008F0" w:rsidSect="007A4C50"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5865" wp14:editId="17310937">
                <wp:simplePos x="0" y="0"/>
                <wp:positionH relativeFrom="margin">
                  <wp:align>center</wp:align>
                </wp:positionH>
                <wp:positionV relativeFrom="page">
                  <wp:posOffset>9397154</wp:posOffset>
                </wp:positionV>
                <wp:extent cx="3070225" cy="456565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F9E" w:rsidRDefault="004F5F9E" w:rsidP="004F5F9E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58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39.95pt;width:241.75pt;height:35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" stroked="f">
                <v:textbox style="mso-fit-shape-to-text:t">
                  <w:txbxContent>
                    <w:p w:rsidR="004F5F9E" w:rsidRDefault="004F5F9E" w:rsidP="004F5F9E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 w:rsidR="00380D72">
        <w:rPr>
          <w:b/>
          <w:i w:val="0"/>
        </w:rPr>
        <w:t>3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x5 (linhas x colunas).</w:t>
      </w:r>
    </w:p>
    <w:p w:rsidR="007A4C50" w:rsidRPr="004D478C" w:rsidRDefault="007A4C50" w:rsidP="007A4C50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3150"/>
        <w:gridCol w:w="2349"/>
        <w:gridCol w:w="2349"/>
      </w:tblGrid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Default="007A4C50" w:rsidP="005235EB">
            <w:pPr>
              <w:pStyle w:val="Columnheadings"/>
            </w:pPr>
          </w:p>
        </w:tc>
        <w:tc>
          <w:tcPr>
            <w:tcW w:w="3150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em profundidade primeiro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gananciosa</w:t>
            </w:r>
          </w:p>
        </w:tc>
        <w:tc>
          <w:tcPr>
            <w:tcW w:w="2349" w:type="dxa"/>
          </w:tcPr>
          <w:p w:rsidR="007A4C50" w:rsidRPr="0011716A" w:rsidRDefault="007A4C50" w:rsidP="005235EB">
            <w:pPr>
              <w:pStyle w:val="Columnheadings"/>
              <w:rPr>
                <w:b/>
                <w:sz w:val="18"/>
              </w:rPr>
            </w:pPr>
            <w:r w:rsidRPr="0011716A">
              <w:rPr>
                <w:b/>
                <w:sz w:val="18"/>
              </w:rPr>
              <w:t>procura A*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Tempo de execução</w:t>
            </w:r>
          </w:p>
        </w:tc>
        <w:tc>
          <w:tcPr>
            <w:tcW w:w="3150" w:type="dxa"/>
          </w:tcPr>
          <w:p w:rsidR="007A4C50" w:rsidRDefault="00551766" w:rsidP="005235EB">
            <w:pPr>
              <w:pStyle w:val="Percentage"/>
            </w:pPr>
            <w:r>
              <w:t>1.293105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1.779675 segundos</w:t>
            </w:r>
          </w:p>
        </w:tc>
        <w:tc>
          <w:tcPr>
            <w:tcW w:w="2349" w:type="dxa"/>
          </w:tcPr>
          <w:p w:rsidR="007A4C50" w:rsidRDefault="00374CD4" w:rsidP="005235EB">
            <w:pPr>
              <w:pStyle w:val="Percentage"/>
            </w:pPr>
            <w:r>
              <w:t>0.628089 segundos</w:t>
            </w:r>
          </w:p>
        </w:tc>
      </w:tr>
      <w:tr w:rsidR="007A4C50" w:rsidTr="005235EB">
        <w:trPr>
          <w:cantSplit/>
          <w:trHeight w:val="700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expandidos</w:t>
            </w:r>
          </w:p>
        </w:tc>
        <w:tc>
          <w:tcPr>
            <w:tcW w:w="3150" w:type="dxa"/>
          </w:tcPr>
          <w:p w:rsidR="007A4C50" w:rsidRDefault="004F7B1A" w:rsidP="005235EB">
            <w:pPr>
              <w:pStyle w:val="Percentage"/>
            </w:pPr>
            <w:r>
              <w:t>7262371</w:t>
            </w:r>
          </w:p>
        </w:tc>
        <w:tc>
          <w:tcPr>
            <w:tcW w:w="2349" w:type="dxa"/>
          </w:tcPr>
          <w:p w:rsidR="007A4C50" w:rsidRDefault="00585264" w:rsidP="005235EB">
            <w:pPr>
              <w:pStyle w:val="Percentage"/>
            </w:pPr>
            <w:r>
              <w:t>6642</w:t>
            </w:r>
          </w:p>
        </w:tc>
        <w:tc>
          <w:tcPr>
            <w:tcW w:w="2349" w:type="dxa"/>
          </w:tcPr>
          <w:p w:rsidR="007A4C50" w:rsidRDefault="0055701F" w:rsidP="005235EB">
            <w:pPr>
              <w:pStyle w:val="Percentage"/>
            </w:pPr>
            <w:r>
              <w:t>1431</w:t>
            </w:r>
          </w:p>
        </w:tc>
      </w:tr>
      <w:tr w:rsidR="007A4C50" w:rsidTr="005235EB">
        <w:trPr>
          <w:cantSplit/>
          <w:trHeight w:val="539"/>
          <w:jc w:val="center"/>
        </w:trPr>
        <w:tc>
          <w:tcPr>
            <w:tcW w:w="2814" w:type="dxa"/>
          </w:tcPr>
          <w:p w:rsidR="007A4C50" w:rsidRPr="0011716A" w:rsidRDefault="007A4C50" w:rsidP="005235EB">
            <w:pPr>
              <w:pStyle w:val="Rowlabels"/>
              <w:jc w:val="center"/>
              <w:rPr>
                <w:b/>
                <w:sz w:val="24"/>
              </w:rPr>
            </w:pPr>
            <w:r w:rsidRPr="0011716A">
              <w:rPr>
                <w:b/>
                <w:sz w:val="24"/>
              </w:rPr>
              <w:t>Número de nós gerados</w:t>
            </w:r>
          </w:p>
        </w:tc>
        <w:tc>
          <w:tcPr>
            <w:tcW w:w="3150" w:type="dxa"/>
          </w:tcPr>
          <w:p w:rsidR="007A4C50" w:rsidRDefault="004F7B1A" w:rsidP="005235EB">
            <w:pPr>
              <w:pStyle w:val="Percentage"/>
            </w:pPr>
            <w:r>
              <w:t>7262431</w:t>
            </w:r>
            <w:bookmarkStart w:id="0" w:name="_GoBack"/>
            <w:bookmarkEnd w:id="0"/>
          </w:p>
        </w:tc>
        <w:tc>
          <w:tcPr>
            <w:tcW w:w="2349" w:type="dxa"/>
          </w:tcPr>
          <w:p w:rsidR="007A4C50" w:rsidRDefault="00585264" w:rsidP="005235EB">
            <w:pPr>
              <w:pStyle w:val="Percentage"/>
            </w:pPr>
            <w:r>
              <w:t>18700</w:t>
            </w:r>
          </w:p>
        </w:tc>
        <w:tc>
          <w:tcPr>
            <w:tcW w:w="2349" w:type="dxa"/>
          </w:tcPr>
          <w:p w:rsidR="007A4C50" w:rsidRDefault="0055701F" w:rsidP="005235EB">
            <w:pPr>
              <w:pStyle w:val="Percentage"/>
            </w:pPr>
            <w:r>
              <w:t>2842</w:t>
            </w:r>
          </w:p>
        </w:tc>
      </w:tr>
    </w:tbl>
    <w:p w:rsidR="007A4C50" w:rsidRPr="00BF752C" w:rsidRDefault="00380D72" w:rsidP="007A4C50">
      <w:pPr>
        <w:pStyle w:val="Legenda"/>
        <w:rPr>
          <w:i w:val="0"/>
        </w:rPr>
      </w:pPr>
      <w:r w:rsidRPr="00380D72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585470</wp:posOffset>
                </wp:positionV>
                <wp:extent cx="6823710" cy="31750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D72" w:rsidRDefault="00380D72">
                            <w:pPr>
                              <w:rPr>
                                <w:sz w:val="28"/>
                              </w:rPr>
                            </w:pPr>
                            <w:r w:rsidRPr="00DE6910">
                              <w:rPr>
                                <w:sz w:val="28"/>
                              </w:rPr>
                              <w:t>Após uma análise cuidada das tabela</w:t>
                            </w:r>
                            <w:r w:rsidR="00DE6910">
                              <w:rPr>
                                <w:sz w:val="28"/>
                              </w:rPr>
                              <w:t>s acima, é possível concluir de imediato que ______ (DAR EXEMPLOS).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 acordo com o observado, o número de berlindes atua como um fator determinante no ___.</w:t>
                            </w:r>
                          </w:p>
                          <w:p w:rsid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      </w:r>
                          </w:p>
                          <w:p w:rsidR="00DE6910" w:rsidRPr="00DE6910" w:rsidRDefault="00DE69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FALAR DA HEURÍSTICA!!!!!!!!!!!!!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53.35pt;margin-top:46.1pt;width:537.3pt;height:2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" stroked="f">
                <v:textbox>
                  <w:txbxContent>
                    <w:p w:rsidR="00380D72" w:rsidRDefault="00380D72">
                      <w:pPr>
                        <w:rPr>
                          <w:sz w:val="28"/>
                        </w:rPr>
                      </w:pPr>
                      <w:r w:rsidRPr="00DE6910">
                        <w:rPr>
                          <w:sz w:val="28"/>
                        </w:rPr>
                        <w:t>Após uma análise cuidada das tabela</w:t>
                      </w:r>
                      <w:r w:rsidR="00DE6910">
                        <w:rPr>
                          <w:sz w:val="28"/>
                        </w:rPr>
                        <w:t>s acima, é possível concluir de imediato que ______ (DAR EXEMPLOS).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 acordo com o observado, o número de berlindes atua como um fator determinante no ___.</w:t>
                      </w:r>
                    </w:p>
                    <w:p w:rsid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Relativamente aos algoritmos estudados para este projeto e sua eficiência, conclui-se que _______ (DAR MAIS EXEMPLOS). Assim, verifica-se que o algoritmo ____ é mais eficiente, sendo a seguir a este o algoritmo ________ e finalmente ____________.</w:t>
                      </w:r>
                    </w:p>
                    <w:p w:rsidR="00DE6910" w:rsidRPr="00DE6910" w:rsidRDefault="00DE69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FALAR DA HEURÍSTICA!!!!!!!!!!!!!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C50" w:rsidRPr="00BF752C">
        <w:rPr>
          <w:b/>
          <w:i w:val="0"/>
          <w:sz w:val="16"/>
        </w:rPr>
        <w:br/>
      </w:r>
      <w:r w:rsidR="007A4C50" w:rsidRPr="00BF752C">
        <w:rPr>
          <w:b/>
          <w:i w:val="0"/>
        </w:rPr>
        <w:t>Tab</w:t>
      </w:r>
      <w:r w:rsidR="007A4C50">
        <w:rPr>
          <w:b/>
          <w:i w:val="0"/>
        </w:rPr>
        <w:t>ela</w:t>
      </w:r>
      <w:r w:rsidR="007A4C50" w:rsidRPr="00BF752C">
        <w:rPr>
          <w:b/>
          <w:i w:val="0"/>
        </w:rPr>
        <w:t xml:space="preserve"> </w:t>
      </w:r>
      <w:r>
        <w:rPr>
          <w:b/>
          <w:i w:val="0"/>
        </w:rPr>
        <w:t>4</w:t>
      </w:r>
      <w:r w:rsidR="007A4C50" w:rsidRPr="00BF752C">
        <w:rPr>
          <w:i w:val="0"/>
        </w:rPr>
        <w:t xml:space="preserve">: Tabuleiro </w:t>
      </w:r>
      <w:r w:rsidR="007A4C50">
        <w:rPr>
          <w:i w:val="0"/>
        </w:rPr>
        <w:t>4</w:t>
      </w:r>
      <w:r w:rsidR="007A4C50" w:rsidRPr="00BF752C">
        <w:rPr>
          <w:i w:val="0"/>
        </w:rPr>
        <w:t>x</w:t>
      </w:r>
      <w:r w:rsidR="007A4C50">
        <w:rPr>
          <w:i w:val="0"/>
        </w:rPr>
        <w:t>6</w:t>
      </w:r>
      <w:r w:rsidR="007A4C50" w:rsidRPr="00BF752C">
        <w:rPr>
          <w:i w:val="0"/>
        </w:rPr>
        <w:t xml:space="preserve"> (linhas x colunas).</w:t>
      </w:r>
    </w:p>
    <w:p w:rsidR="007A4C50" w:rsidRPr="007A4C50" w:rsidRDefault="007A4C50" w:rsidP="007A4C50">
      <w:pPr>
        <w:pStyle w:val="Corpodetexto"/>
      </w:pPr>
    </w:p>
    <w:p w:rsidR="00D2451E" w:rsidRPr="00380D72" w:rsidRDefault="0082236F" w:rsidP="00F2220B">
      <w:pPr>
        <w:pStyle w:val="Ttulo"/>
        <w:jc w:val="lef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2381250</wp:posOffset>
                </wp:positionH>
                <wp:positionV relativeFrom="page">
                  <wp:posOffset>9327938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11716A" w:rsidP="0011716A">
                            <w:pPr>
                              <w:pStyle w:val="CompanyName"/>
                            </w:pPr>
                            <w:r>
                              <w:t>Grupo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7.5pt;margin-top:734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" stroked="f">
                <v:textbox style="mso-fit-shape-to-text:t">
                  <w:txbxContent>
                    <w:p w:rsidR="009213D9" w:rsidRDefault="0011716A" w:rsidP="0011716A">
                      <w:pPr>
                        <w:pStyle w:val="CompanyName"/>
                      </w:pPr>
                      <w:r>
                        <w:t>Grupo 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2451E" w:rsidRPr="00380D72">
      <w:headerReference w:type="even" r:id="rId29"/>
      <w:headerReference w:type="default" r:id="rId30"/>
      <w:headerReference w:type="first" r:id="rId31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A79" w:rsidRDefault="006D5A79">
      <w:r>
        <w:separator/>
      </w:r>
    </w:p>
  </w:endnote>
  <w:endnote w:type="continuationSeparator" w:id="0">
    <w:p w:rsidR="006D5A79" w:rsidRDefault="006D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40A" w:rsidRDefault="001B540A">
    <w:pPr>
      <w:ind w:left="-10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23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4C50" w:rsidRDefault="007A4C50">
    <w:pPr>
      <w:ind w:left="-10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A4C50" w:rsidRDefault="007A4C50">
    <w:pPr>
      <w:rPr>
        <w:b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A79" w:rsidRDefault="006D5A79">
      <w:r>
        <w:separator/>
      </w:r>
    </w:p>
  </w:footnote>
  <w:footnote w:type="continuationSeparator" w:id="0">
    <w:p w:rsidR="006D5A79" w:rsidRDefault="006D5A79">
      <w:r>
        <w:separator/>
      </w:r>
    </w:p>
  </w:footnote>
  <w:footnote w:type="continuationNotice" w:id="1">
    <w:p w:rsidR="006D5A79" w:rsidRDefault="006D5A79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82236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BB3D6" id="Rectangle 1" o:spid="_x0000_s1026" style="position:absolute;margin-left:36pt;margin-top:95.1pt;width:540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Ae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Y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BaEB7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45.2pt;margin-top:30pt;width:8.4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W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KrQxW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4816F4" id="Rectangle 1" o:spid="_x0000_s1026" style="position:absolute;margin-left:36pt;margin-top:95.1pt;width:54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eG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w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2Qt4b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0" style="position:absolute;margin-left:145.2pt;margin-top:30pt;width:8.4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20EB80" id="Rectangle 1" o:spid="_x0000_s1026" style="position:absolute;margin-left:36pt;margin-top:95.1pt;width:540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il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U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CgWCKX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1" style="position:absolute;margin-left:145.2pt;margin-top:30pt;width:8.4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PpQppOQCAABo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55AB8DF4" wp14:editId="3171AA7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2120A" id="Rectangle 1" o:spid="_x0000_s1026" style="position:absolute;margin-left:36pt;margin-top:95.1pt;width:54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POFNk/qAgAANAYA&#10;AA4AAAAAAAAAAAAAAAAALgIAAGRycy9lMm9Eb2MueG1sUEsBAi0AFAAGAAgAAAAhAKOvNVjhAAAA&#10;CwEAAA8AAAAAAAAAAAAAAAAARAUAAGRycy9kb3ducmV2LnhtbFBLBQYAAAAABAAEAPMAAABSBg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0A4CB53" wp14:editId="7D192F4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4C50" w:rsidRDefault="007A4C5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7A4C50" w:rsidRDefault="007A4C5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4CB53" id="_x0000_s1032" style="position:absolute;margin-left:145.2pt;margin-top:30pt;width:8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" o:allowincell="f" filled="f" stroked="f" strokecolor="white" strokeweight="6pt">
              <v:textbox inset="0,0,0,0">
                <w:txbxContent>
                  <w:p w:rsidR="007A4C50" w:rsidRDefault="007A4C5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7A4C50" w:rsidRDefault="007A4C5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50" w:rsidRDefault="007A4C50"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6A"/>
    <w:rsid w:val="000E3F74"/>
    <w:rsid w:val="0011716A"/>
    <w:rsid w:val="001B540A"/>
    <w:rsid w:val="001E5ED1"/>
    <w:rsid w:val="002E1DA3"/>
    <w:rsid w:val="002E638F"/>
    <w:rsid w:val="00305631"/>
    <w:rsid w:val="00374CD4"/>
    <w:rsid w:val="00380D72"/>
    <w:rsid w:val="004146CC"/>
    <w:rsid w:val="0049656D"/>
    <w:rsid w:val="004D6BEC"/>
    <w:rsid w:val="004F5F9E"/>
    <w:rsid w:val="004F7B1A"/>
    <w:rsid w:val="00551766"/>
    <w:rsid w:val="0055701F"/>
    <w:rsid w:val="00585264"/>
    <w:rsid w:val="005B0706"/>
    <w:rsid w:val="005B677C"/>
    <w:rsid w:val="00651D05"/>
    <w:rsid w:val="00697ACE"/>
    <w:rsid w:val="006D5A79"/>
    <w:rsid w:val="007A4C50"/>
    <w:rsid w:val="0082236F"/>
    <w:rsid w:val="00893D3D"/>
    <w:rsid w:val="008C3868"/>
    <w:rsid w:val="009213D9"/>
    <w:rsid w:val="009D6E11"/>
    <w:rsid w:val="009E263D"/>
    <w:rsid w:val="00A549AF"/>
    <w:rsid w:val="00A608A0"/>
    <w:rsid w:val="00AD13DC"/>
    <w:rsid w:val="00B008F0"/>
    <w:rsid w:val="00B05368"/>
    <w:rsid w:val="00B72078"/>
    <w:rsid w:val="00BE771F"/>
    <w:rsid w:val="00BF752C"/>
    <w:rsid w:val="00D2451E"/>
    <w:rsid w:val="00D96A6B"/>
    <w:rsid w:val="00DE6910"/>
    <w:rsid w:val="00E854FC"/>
    <w:rsid w:val="00F14831"/>
    <w:rsid w:val="00F21D56"/>
    <w:rsid w:val="00F2220B"/>
    <w:rsid w:val="00F36644"/>
    <w:rsid w:val="00F727E5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7A25F0"/>
  <w15:docId w15:val="{5206DD48-9B94-49ED-9317-6F2A43B2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pt-PT"/>
    </w:rPr>
  </w:style>
  <w:style w:type="paragraph" w:styleId="Ttulo1">
    <w:name w:val="heading 1"/>
    <w:basedOn w:val="Normal"/>
    <w:next w:val="Corpodetexto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Corpodetexto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Ttulo3">
    <w:name w:val="heading 3"/>
    <w:basedOn w:val="Normal"/>
    <w:next w:val="Corpodetexto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Ttulo4">
    <w:name w:val="heading 4"/>
    <w:basedOn w:val="Normal"/>
    <w:next w:val="Corpodetexto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Ttulo5">
    <w:name w:val="heading 5"/>
    <w:basedOn w:val="Normal"/>
    <w:next w:val="Corpodetexto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tulo6">
    <w:name w:val="heading 6"/>
    <w:basedOn w:val="Normal"/>
    <w:next w:val="Corpodetexto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tulo7">
    <w:name w:val="heading 7"/>
    <w:basedOn w:val="Normal"/>
    <w:next w:val="Corpodetexto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tulo8">
    <w:name w:val="heading 8"/>
    <w:basedOn w:val="Normal"/>
    <w:next w:val="Corpodetexto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Tipodeletrapredefinidodopargraf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Corpodetexto"/>
    <w:qFormat/>
    <w:rsid w:val="00697ACE"/>
    <w:pPr>
      <w:spacing w:after="240"/>
      <w:contextualSpacing/>
      <w:jc w:val="center"/>
    </w:pPr>
    <w:rPr>
      <w:i/>
    </w:r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ndiceremissivo1">
    <w:name w:val="index 1"/>
    <w:basedOn w:val="Normal"/>
    <w:semiHidden/>
    <w:rsid w:val="00AD13DC"/>
    <w:rPr>
      <w:sz w:val="21"/>
    </w:rPr>
  </w:style>
  <w:style w:type="paragraph" w:styleId="ndice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Cabealhodendiceremissivo">
    <w:name w:val="index heading"/>
    <w:basedOn w:val="Normal"/>
    <w:next w:val="ndice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acommarc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Pr>
      <w:sz w:val="24"/>
    </w:rPr>
  </w:style>
  <w:style w:type="paragraph" w:customStyle="1" w:styleId="SubtitleCover">
    <w:name w:val="Subtitle Cover"/>
    <w:basedOn w:val="TitleCover"/>
    <w:next w:val="Corpodetexto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ndice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ndice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ndice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semiHidden/>
    <w:rsid w:val="00AD13DC"/>
    <w:rPr>
      <w:i/>
    </w:rPr>
  </w:style>
  <w:style w:type="paragraph" w:styleId="Subttulo">
    <w:name w:val="Subtitle"/>
    <w:basedOn w:val="Ttulo"/>
    <w:next w:val="Corpodetexto"/>
    <w:qFormat/>
    <w:pPr>
      <w:spacing w:after="420"/>
    </w:pPr>
    <w:rPr>
      <w:spacing w:val="20"/>
      <w:sz w:val="22"/>
    </w:rPr>
  </w:style>
  <w:style w:type="paragraph" w:styleId="Ttulo">
    <w:name w:val="Title"/>
    <w:basedOn w:val="Normal"/>
    <w:next w:val="Subttulo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AD13DC"/>
  </w:style>
  <w:style w:type="paragraph" w:customStyle="1" w:styleId="CompanyName">
    <w:name w:val="Company Name"/>
    <w:basedOn w:val="Corpodetexto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</w:pPr>
  </w:style>
  <w:style w:type="paragraph" w:styleId="Cabealhodendicedeautoridades">
    <w:name w:val="toa heading"/>
    <w:basedOn w:val="Normal"/>
    <w:next w:val="ndicedeautoridad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Tipodeletrapredefinidodopargraf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header" Target="header10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a\AppData\Roaming\Microsoft\Templates\Relat&#243;rio%20de%20neg&#243;cios%20(tema%20Elegan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5D7C5B-2CAC-4399-BCB0-C0C758184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negócios (tema Elegante).dotx</Template>
  <TotalTime>14</TotalTime>
  <Pages>3</Pages>
  <Words>175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(Elegant design)</vt:lpstr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(Elegant design)</dc:title>
  <dc:creator>Joana Teodoro</dc:creator>
  <cp:keywords/>
  <cp:lastModifiedBy>Joana Teodoro</cp:lastModifiedBy>
  <cp:revision>8</cp:revision>
  <cp:lastPrinted>1900-01-01T00:00:00Z</cp:lastPrinted>
  <dcterms:created xsi:type="dcterms:W3CDTF">2018-10-25T10:47:00Z</dcterms:created>
  <dcterms:modified xsi:type="dcterms:W3CDTF">2018-10-25T11:01:00Z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